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37608339"/>
        <w:docPartObj>
          <w:docPartGallery w:val="Cover Pages"/>
          <w:docPartUnique/>
        </w:docPartObj>
      </w:sdtPr>
      <w:sdtContent>
        <w:p w14:paraId="01C929DE" w14:textId="77777777" w:rsidR="00DE1E14" w:rsidRDefault="00A24300" w:rsidP="00F30305">
          <w:pPr>
            <w:pStyle w:val="MeinTex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478878E" wp14:editId="3EF512A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19685" b="1524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2-01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4CB2250" w14:textId="664E56FB" w:rsidR="00A24300" w:rsidRDefault="002075C1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1.2.2023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4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478878E" id="Grup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">
                    <v:rect id="Rechtec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" fillcolor="#8064a2 [3207]" strokecolor="#8064a2 [3207]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" adj="18883" fillcolor="#8064a2 [3207]" strokecolor="#8064a2 [3207]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2-01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4CB2250" w14:textId="664E56FB" w:rsidR="00A24300" w:rsidRDefault="002075C1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1.2.2023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" path="m,l41,155,86,309r39,116l125,450,79,311,41,183,7,54,,xe" fillcolor="#8064a2 [3207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D94FC2" wp14:editId="5DD59D1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82D741" w14:textId="77777777" w:rsidR="00A24300" w:rsidRPr="000D471B" w:rsidRDefault="00000000">
                                <w:pPr>
                                  <w:pStyle w:val="KeinLeerraum"/>
                                  <w:rPr>
                                    <w:color w:val="8064A2" w:themeColor="accent4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8064A2" w:themeColor="accent4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075C1">
                                      <w:rPr>
                                        <w:color w:val="8064A2" w:themeColor="accent4"/>
                                        <w:sz w:val="26"/>
                                        <w:szCs w:val="26"/>
                                      </w:rPr>
                                      <w:t>Enrique Munoz</w:t>
                                    </w:r>
                                  </w:sdtContent>
                                </w:sdt>
                              </w:p>
                              <w:p w14:paraId="6888CB40" w14:textId="1142FE75" w:rsidR="00A24300" w:rsidRPr="000D471B" w:rsidRDefault="00000000">
                                <w:pPr>
                                  <w:pStyle w:val="KeinLeerraum"/>
                                  <w:rPr>
                                    <w:color w:val="8064A2" w:themeColor="accent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8064A2" w:themeColor="accent4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F2395">
                                      <w:rPr>
                                        <w:caps/>
                                        <w:color w:val="8064A2" w:themeColor="accent4"/>
                                      </w:rPr>
                                      <w:t>Hirslanden 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D94FC2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A82D741" w14:textId="77777777" w:rsidR="00A24300" w:rsidRPr="000D471B" w:rsidRDefault="00000000">
                          <w:pPr>
                            <w:pStyle w:val="KeinLeerraum"/>
                            <w:rPr>
                              <w:color w:val="8064A2" w:themeColor="accent4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8064A2" w:themeColor="accent4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075C1">
                                <w:rPr>
                                  <w:color w:val="8064A2" w:themeColor="accent4"/>
                                  <w:sz w:val="26"/>
                                  <w:szCs w:val="26"/>
                                </w:rPr>
                                <w:t>Enrique Munoz</w:t>
                              </w:r>
                            </w:sdtContent>
                          </w:sdt>
                        </w:p>
                        <w:p w14:paraId="6888CB40" w14:textId="1142FE75" w:rsidR="00A24300" w:rsidRPr="000D471B" w:rsidRDefault="00000000">
                          <w:pPr>
                            <w:pStyle w:val="KeinLeerraum"/>
                            <w:rPr>
                              <w:color w:val="8064A2" w:themeColor="accent4"/>
                            </w:rPr>
                          </w:pPr>
                          <w:sdt>
                            <w:sdtPr>
                              <w:rPr>
                                <w:caps/>
                                <w:color w:val="8064A2" w:themeColor="accent4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F2395">
                                <w:rPr>
                                  <w:caps/>
                                  <w:color w:val="8064A2" w:themeColor="accent4"/>
                                </w:rPr>
                                <w:t>Hirslanden AG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F77BFA" wp14:editId="3F5C07C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7F37C3" w14:textId="68364387" w:rsidR="00A24300" w:rsidRDefault="002075C1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BadUSB</w:t>
                                </w:r>
                                <w:proofErr w:type="spellEnd"/>
                              </w:p>
                              <w:p w14:paraId="758B0AFA" w14:textId="77777777" w:rsidR="00A24300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3030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Enrique Munoz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F77BFA" id="Textfeld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27F37C3" w14:textId="68364387" w:rsidR="00A24300" w:rsidRDefault="002075C1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BadUSB</w:t>
                          </w:r>
                          <w:proofErr w:type="spellEnd"/>
                        </w:p>
                        <w:p w14:paraId="758B0AFA" w14:textId="77777777" w:rsidR="00A24300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3030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Enrique Munoz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de-DE"/>
        </w:rPr>
        <w:id w:val="2060434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57DBA1" w14:textId="77777777" w:rsidR="00A24300" w:rsidRPr="00CE615F" w:rsidRDefault="00A24300" w:rsidP="00CE615F">
          <w:pPr>
            <w:pStyle w:val="Inhaltsverzeichnisberschrift"/>
            <w:rPr>
              <w:rStyle w:val="IntensiveHervorhebung"/>
            </w:rPr>
          </w:pPr>
          <w:r>
            <w:rPr>
              <w:lang w:val="de-DE"/>
            </w:rPr>
            <w:t>Inhalt</w:t>
          </w:r>
        </w:p>
        <w:p w14:paraId="3EDF7BC4" w14:textId="62108C38" w:rsidR="00403339" w:rsidRDefault="00A24300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567227" w:history="1">
            <w:r w:rsidR="00403339" w:rsidRPr="000B4155">
              <w:rPr>
                <w:rStyle w:val="Hyperlink"/>
                <w:noProof/>
              </w:rPr>
              <w:t>Erste Schritte</w:t>
            </w:r>
            <w:r w:rsidR="00403339">
              <w:rPr>
                <w:noProof/>
                <w:webHidden/>
              </w:rPr>
              <w:tab/>
            </w:r>
            <w:r w:rsidR="00403339">
              <w:rPr>
                <w:noProof/>
                <w:webHidden/>
              </w:rPr>
              <w:fldChar w:fldCharType="begin"/>
            </w:r>
            <w:r w:rsidR="00403339">
              <w:rPr>
                <w:noProof/>
                <w:webHidden/>
              </w:rPr>
              <w:instrText xml:space="preserve"> PAGEREF _Toc126567227 \h </w:instrText>
            </w:r>
            <w:r w:rsidR="00403339">
              <w:rPr>
                <w:noProof/>
                <w:webHidden/>
              </w:rPr>
            </w:r>
            <w:r w:rsidR="00403339">
              <w:rPr>
                <w:noProof/>
                <w:webHidden/>
              </w:rPr>
              <w:fldChar w:fldCharType="separate"/>
            </w:r>
            <w:r w:rsidR="00403339">
              <w:rPr>
                <w:noProof/>
                <w:webHidden/>
              </w:rPr>
              <w:t>2</w:t>
            </w:r>
            <w:r w:rsidR="00403339">
              <w:rPr>
                <w:noProof/>
                <w:webHidden/>
              </w:rPr>
              <w:fldChar w:fldCharType="end"/>
            </w:r>
          </w:hyperlink>
        </w:p>
        <w:p w14:paraId="5CE7DEE0" w14:textId="1E9BF6F5" w:rsidR="00A24300" w:rsidRDefault="00A24300">
          <w:r>
            <w:rPr>
              <w:b/>
              <w:bCs/>
              <w:lang w:val="de-DE"/>
            </w:rPr>
            <w:fldChar w:fldCharType="end"/>
          </w:r>
        </w:p>
      </w:sdtContent>
    </w:sdt>
    <w:p w14:paraId="465E1FC0" w14:textId="058F9C6B" w:rsidR="00A24300" w:rsidRDefault="00A24300" w:rsidP="00CE615F">
      <w:pPr>
        <w:pStyle w:val="Titel"/>
      </w:pPr>
      <w:r>
        <w:br w:type="page"/>
      </w:r>
      <w:r w:rsidR="009F2395">
        <w:lastRenderedPageBreak/>
        <w:t>Einleitung</w:t>
      </w:r>
    </w:p>
    <w:p w14:paraId="71706E57" w14:textId="6E37D1C8" w:rsidR="009F2395" w:rsidRPr="009F2395" w:rsidRDefault="009F2395" w:rsidP="009F2395">
      <w:pPr>
        <w:pStyle w:val="MeinText"/>
      </w:pPr>
      <w:r>
        <w:t xml:space="preserve">Sportferien sind angekommen und innerhalb von 8 Tagen starte ich ein Projekt. In diesem Projekt geht es darum, einen </w:t>
      </w:r>
      <w:proofErr w:type="spellStart"/>
      <w:r>
        <w:t>BadUSB</w:t>
      </w:r>
      <w:proofErr w:type="spellEnd"/>
      <w:r>
        <w:t xml:space="preserve"> selbst von Grund auf zu erstellen. Zur Verfügung habe ich ein Gerät namens Flipper</w:t>
      </w:r>
      <w:r w:rsidR="00C649CC">
        <w:t xml:space="preserve"> Zero</w:t>
      </w:r>
      <w:r>
        <w:t>. Dieses Gerät soll mir helfen beim Konfigurieren des USBs und bei der Ausführung.</w:t>
      </w:r>
    </w:p>
    <w:p w14:paraId="23F4E391" w14:textId="44F9C82D" w:rsidR="00A24300" w:rsidRDefault="009F2395" w:rsidP="00A24300">
      <w:pPr>
        <w:pStyle w:val="berschrift1"/>
      </w:pPr>
      <w:bookmarkStart w:id="0" w:name="_Toc126567227"/>
      <w:r>
        <w:t>Erste Schritte</w:t>
      </w:r>
      <w:bookmarkEnd w:id="0"/>
    </w:p>
    <w:p w14:paraId="3D812E94" w14:textId="32528F3E" w:rsidR="009F2395" w:rsidRPr="009F2395" w:rsidRDefault="009F2395" w:rsidP="009F2395">
      <w:pPr>
        <w:pStyle w:val="MeinText"/>
      </w:pPr>
      <w:r>
        <w:t xml:space="preserve">Als erstes muss ich den Flipper </w:t>
      </w:r>
      <w:proofErr w:type="spellStart"/>
      <w:r>
        <w:t>reseten</w:t>
      </w:r>
      <w:proofErr w:type="spellEnd"/>
      <w:r>
        <w:t>, damit dieser wie neu ist und keine Konfigurationen von früher hat.</w:t>
      </w:r>
      <w:r w:rsidR="002D0F43">
        <w:t xml:space="preserve"> Unter Settings-&gt; Storage-&gt; Factory-</w:t>
      </w:r>
      <w:proofErr w:type="spellStart"/>
      <w:r w:rsidR="002D0F43">
        <w:t>Reset</w:t>
      </w:r>
      <w:proofErr w:type="spellEnd"/>
      <w:r w:rsidR="002D0F43">
        <w:t xml:space="preserve"> habe ich das Gerät zurückgesetzt. Jetzt muss ich </w:t>
      </w:r>
      <w:proofErr w:type="spellStart"/>
      <w:r w:rsidR="002D0F43">
        <w:t>nurnoch</w:t>
      </w:r>
      <w:proofErr w:type="spellEnd"/>
      <w:r w:rsidR="002D0F43">
        <w:t xml:space="preserve"> die neue Firmware up</w:t>
      </w:r>
      <w:r w:rsidR="00FC50FD">
        <w:t>daten</w:t>
      </w:r>
      <w:r w:rsidR="002D0F43">
        <w:t>.</w:t>
      </w:r>
      <w:r w:rsidR="00FC50FD">
        <w:t xml:space="preserve"> Mit der Applikation </w:t>
      </w:r>
      <w:proofErr w:type="spellStart"/>
      <w:r w:rsidR="00FC50FD">
        <w:t>qFlipper</w:t>
      </w:r>
      <w:proofErr w:type="spellEnd"/>
      <w:r w:rsidR="00FC50FD">
        <w:t xml:space="preserve"> kann ich per GUI das Firmware Update durchführen.</w:t>
      </w:r>
    </w:p>
    <w:p w14:paraId="0281D502" w14:textId="24300DCE" w:rsidR="00AF1CCE" w:rsidRPr="00AF1CCE" w:rsidRDefault="00F30305" w:rsidP="00AF1CCE">
      <w:pPr>
        <w:pStyle w:val="MeinText"/>
      </w:pPr>
      <w:r>
        <w:br w:type="page"/>
      </w:r>
    </w:p>
    <w:tbl>
      <w:tblPr>
        <w:tblStyle w:val="tabell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F1CCE" w14:paraId="6990377F" w14:textId="77777777" w:rsidTr="00A53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9D56639" w14:textId="77777777" w:rsidR="00AF1CCE" w:rsidRDefault="00AF1CCE" w:rsidP="00AF1CCE">
            <w:pPr>
              <w:pStyle w:val="MeinText"/>
              <w:jc w:val="center"/>
            </w:pPr>
            <w:proofErr w:type="spellStart"/>
            <w:r>
              <w:lastRenderedPageBreak/>
              <w:t>dhasjdhakjd</w:t>
            </w:r>
            <w:proofErr w:type="spellEnd"/>
          </w:p>
        </w:tc>
        <w:tc>
          <w:tcPr>
            <w:tcW w:w="3021" w:type="dxa"/>
          </w:tcPr>
          <w:p w14:paraId="1ABF70E7" w14:textId="77777777" w:rsidR="00AF1CCE" w:rsidRDefault="00AF1CCE" w:rsidP="00AF1CCE">
            <w:pPr>
              <w:pStyle w:val="Mei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asdadada</w:t>
            </w:r>
            <w:proofErr w:type="spellEnd"/>
          </w:p>
        </w:tc>
        <w:tc>
          <w:tcPr>
            <w:tcW w:w="3021" w:type="dxa"/>
          </w:tcPr>
          <w:p w14:paraId="3D5B1061" w14:textId="77777777" w:rsidR="00AF1CCE" w:rsidRDefault="00AF1CCE" w:rsidP="00AF1CCE">
            <w:pPr>
              <w:pStyle w:val="Mei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Dasdada</w:t>
            </w:r>
            <w:proofErr w:type="spellEnd"/>
          </w:p>
        </w:tc>
      </w:tr>
      <w:tr w:rsidR="00A533EB" w14:paraId="788759FF" w14:textId="77777777" w:rsidTr="00A53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CADF04E" w14:textId="77777777" w:rsidR="00AF1CCE" w:rsidRDefault="00AF1CCE" w:rsidP="00AF1CCE">
            <w:pPr>
              <w:pStyle w:val="MeinText"/>
              <w:jc w:val="center"/>
            </w:pPr>
            <w:proofErr w:type="spellStart"/>
            <w:r>
              <w:t>assadadadaa</w:t>
            </w:r>
            <w:proofErr w:type="spellEnd"/>
          </w:p>
        </w:tc>
        <w:tc>
          <w:tcPr>
            <w:tcW w:w="3021" w:type="dxa"/>
          </w:tcPr>
          <w:p w14:paraId="17E8D321" w14:textId="77777777" w:rsidR="00AF1CCE" w:rsidRDefault="00AF1CCE" w:rsidP="00AF1CCE">
            <w:pPr>
              <w:pStyle w:val="Mei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dasdadsa</w:t>
            </w:r>
            <w:proofErr w:type="spellEnd"/>
          </w:p>
        </w:tc>
        <w:tc>
          <w:tcPr>
            <w:tcW w:w="3021" w:type="dxa"/>
          </w:tcPr>
          <w:p w14:paraId="59F856F4" w14:textId="77777777" w:rsidR="00AF1CCE" w:rsidRDefault="00AF1CCE" w:rsidP="00AF1CCE">
            <w:pPr>
              <w:pStyle w:val="Mei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Dasdasd</w:t>
            </w:r>
            <w:proofErr w:type="spellEnd"/>
          </w:p>
          <w:p w14:paraId="272CB0CC" w14:textId="77777777" w:rsidR="00AF1CCE" w:rsidRDefault="00AF1CCE" w:rsidP="00AF1CCE">
            <w:pPr>
              <w:pStyle w:val="Mei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1CCE" w14:paraId="1062255D" w14:textId="77777777" w:rsidTr="00A53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B948E4F" w14:textId="77777777" w:rsidR="00AF1CCE" w:rsidRDefault="00AF1CCE" w:rsidP="00AF1CCE">
            <w:pPr>
              <w:pStyle w:val="MeinText"/>
              <w:jc w:val="center"/>
            </w:pPr>
            <w:proofErr w:type="spellStart"/>
            <w:r>
              <w:t>adadadada</w:t>
            </w:r>
            <w:proofErr w:type="spellEnd"/>
          </w:p>
        </w:tc>
        <w:tc>
          <w:tcPr>
            <w:tcW w:w="3021" w:type="dxa"/>
          </w:tcPr>
          <w:p w14:paraId="0D246483" w14:textId="77777777" w:rsidR="00AF1CCE" w:rsidRDefault="00AF1CCE" w:rsidP="00AF1CCE">
            <w:pPr>
              <w:pStyle w:val="Me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dasdasdada</w:t>
            </w:r>
            <w:proofErr w:type="spellEnd"/>
          </w:p>
        </w:tc>
        <w:tc>
          <w:tcPr>
            <w:tcW w:w="3021" w:type="dxa"/>
          </w:tcPr>
          <w:p w14:paraId="4830BA26" w14:textId="77777777" w:rsidR="00AF1CCE" w:rsidRDefault="00AF1CCE" w:rsidP="00AF1CCE">
            <w:pPr>
              <w:pStyle w:val="Me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dsadasdasdad</w:t>
            </w:r>
            <w:proofErr w:type="spellEnd"/>
          </w:p>
        </w:tc>
      </w:tr>
      <w:tr w:rsidR="00AF1CCE" w14:paraId="42417E1F" w14:textId="77777777" w:rsidTr="00A53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040274C" w14:textId="77777777" w:rsidR="00AF1CCE" w:rsidRDefault="00AF1CCE" w:rsidP="00AF1CCE">
            <w:pPr>
              <w:pStyle w:val="MeinText"/>
              <w:jc w:val="center"/>
            </w:pPr>
            <w:proofErr w:type="spellStart"/>
            <w:r>
              <w:t>adasdasd</w:t>
            </w:r>
            <w:proofErr w:type="spellEnd"/>
          </w:p>
        </w:tc>
        <w:tc>
          <w:tcPr>
            <w:tcW w:w="3021" w:type="dxa"/>
          </w:tcPr>
          <w:p w14:paraId="58303F29" w14:textId="77777777" w:rsidR="00AF1CCE" w:rsidRDefault="00AF1CCE" w:rsidP="00AF1CCE">
            <w:pPr>
              <w:pStyle w:val="Mei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asdadasd</w:t>
            </w:r>
            <w:proofErr w:type="spellEnd"/>
          </w:p>
        </w:tc>
        <w:tc>
          <w:tcPr>
            <w:tcW w:w="3021" w:type="dxa"/>
          </w:tcPr>
          <w:p w14:paraId="4DF3FCB5" w14:textId="77777777" w:rsidR="00AF1CCE" w:rsidRDefault="00AF1CCE" w:rsidP="00AF1CCE">
            <w:pPr>
              <w:pStyle w:val="Mei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Adasdasdadsad</w:t>
            </w:r>
            <w:proofErr w:type="spellEnd"/>
          </w:p>
          <w:p w14:paraId="24328C6A" w14:textId="77777777" w:rsidR="00AF1CCE" w:rsidRDefault="00AF1CCE" w:rsidP="00AF1CCE">
            <w:pPr>
              <w:pStyle w:val="Mei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1CCE" w14:paraId="186E56A9" w14:textId="77777777" w:rsidTr="00A53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5904D44" w14:textId="77777777" w:rsidR="00AF1CCE" w:rsidRDefault="00AF1CCE" w:rsidP="00AF1CCE">
            <w:pPr>
              <w:pStyle w:val="MeinText"/>
              <w:jc w:val="center"/>
            </w:pPr>
            <w:proofErr w:type="spellStart"/>
            <w:r>
              <w:t>adasdasd</w:t>
            </w:r>
            <w:proofErr w:type="spellEnd"/>
          </w:p>
        </w:tc>
        <w:tc>
          <w:tcPr>
            <w:tcW w:w="3021" w:type="dxa"/>
          </w:tcPr>
          <w:p w14:paraId="6BF11A05" w14:textId="77777777" w:rsidR="00AF1CCE" w:rsidRDefault="00AF1CCE" w:rsidP="00AF1CCE">
            <w:pPr>
              <w:pStyle w:val="Me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80165F" w14:textId="77777777" w:rsidR="00AF1CCE" w:rsidRDefault="00AF1CCE" w:rsidP="00AF1CCE">
            <w:pPr>
              <w:pStyle w:val="Me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asdasdada</w:t>
            </w:r>
            <w:proofErr w:type="spellEnd"/>
          </w:p>
        </w:tc>
        <w:tc>
          <w:tcPr>
            <w:tcW w:w="3021" w:type="dxa"/>
          </w:tcPr>
          <w:p w14:paraId="1BE70B5D" w14:textId="77777777" w:rsidR="00AF1CCE" w:rsidRDefault="00AF1CCE" w:rsidP="00AF1CCE">
            <w:pPr>
              <w:pStyle w:val="Me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Sad</w:t>
            </w:r>
            <w:proofErr w:type="spellEnd"/>
          </w:p>
          <w:p w14:paraId="09ABA1E4" w14:textId="77777777" w:rsidR="00AF1CCE" w:rsidRDefault="00AF1CCE" w:rsidP="00AF1CCE">
            <w:pPr>
              <w:pStyle w:val="Me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dada</w:t>
            </w:r>
            <w:proofErr w:type="spellEnd"/>
          </w:p>
        </w:tc>
      </w:tr>
    </w:tbl>
    <w:p w14:paraId="5BFF5906" w14:textId="77777777" w:rsidR="00A533EB" w:rsidRDefault="00A533EB" w:rsidP="00A533EB">
      <w:pPr>
        <w:pStyle w:val="MeinText"/>
      </w:pPr>
    </w:p>
    <w:p w14:paraId="6E072DE4" w14:textId="77777777" w:rsidR="00A533EB" w:rsidRPr="00AF1CCE" w:rsidRDefault="00A533EB" w:rsidP="00A533EB">
      <w:pPr>
        <w:pStyle w:val="MeinText"/>
      </w:pPr>
    </w:p>
    <w:sectPr w:rsidR="00A533EB" w:rsidRPr="00AF1CCE" w:rsidSect="00AF1CCE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A71E4" w14:textId="77777777" w:rsidR="00A838F1" w:rsidRDefault="00A838F1" w:rsidP="00A24300">
      <w:pPr>
        <w:spacing w:after="0" w:line="240" w:lineRule="auto"/>
      </w:pPr>
      <w:r>
        <w:separator/>
      </w:r>
    </w:p>
  </w:endnote>
  <w:endnote w:type="continuationSeparator" w:id="0">
    <w:p w14:paraId="571E202D" w14:textId="77777777" w:rsidR="00A838F1" w:rsidRDefault="00A838F1" w:rsidP="00A24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28790" w14:textId="77777777" w:rsidR="00A24300" w:rsidRPr="000D471B" w:rsidRDefault="00A24300">
    <w:pPr>
      <w:pStyle w:val="Fuzeile"/>
      <w:jc w:val="center"/>
      <w:rPr>
        <w:caps/>
        <w:color w:val="8064A2" w:themeColor="accent4"/>
      </w:rPr>
    </w:pPr>
    <w:r w:rsidRPr="000D471B">
      <w:rPr>
        <w:caps/>
        <w:color w:val="8064A2" w:themeColor="accent4"/>
      </w:rPr>
      <w:fldChar w:fldCharType="begin"/>
    </w:r>
    <w:r w:rsidRPr="000D471B">
      <w:rPr>
        <w:caps/>
        <w:color w:val="8064A2" w:themeColor="accent4"/>
      </w:rPr>
      <w:instrText>PAGE   \* MERGEFORMAT</w:instrText>
    </w:r>
    <w:r w:rsidRPr="000D471B">
      <w:rPr>
        <w:caps/>
        <w:color w:val="8064A2" w:themeColor="accent4"/>
      </w:rPr>
      <w:fldChar w:fldCharType="separate"/>
    </w:r>
    <w:r w:rsidRPr="000D471B">
      <w:rPr>
        <w:caps/>
        <w:color w:val="8064A2" w:themeColor="accent4"/>
        <w:lang w:val="de-DE"/>
      </w:rPr>
      <w:t>2</w:t>
    </w:r>
    <w:r w:rsidRPr="000D471B">
      <w:rPr>
        <w:caps/>
        <w:color w:val="8064A2" w:themeColor="accent4"/>
      </w:rPr>
      <w:fldChar w:fldCharType="end"/>
    </w:r>
  </w:p>
  <w:p w14:paraId="0047A37D" w14:textId="77777777" w:rsidR="00A24300" w:rsidRDefault="00A2430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28F4F" w14:textId="77777777" w:rsidR="00A838F1" w:rsidRDefault="00A838F1" w:rsidP="00A24300">
      <w:pPr>
        <w:spacing w:after="0" w:line="240" w:lineRule="auto"/>
      </w:pPr>
      <w:r>
        <w:separator/>
      </w:r>
    </w:p>
  </w:footnote>
  <w:footnote w:type="continuationSeparator" w:id="0">
    <w:p w14:paraId="7B947CB2" w14:textId="77777777" w:rsidR="00A838F1" w:rsidRDefault="00A838F1" w:rsidP="00A24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8064A2" w:themeColor="accent4"/>
        <w:lang w:val="fr-CH"/>
      </w:rPr>
      <w:alias w:val="Autor"/>
      <w:tag w:val=""/>
      <w:id w:val="-1701008461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6604C3D" w14:textId="77777777" w:rsidR="00CE615F" w:rsidRPr="00F30305" w:rsidRDefault="002075C1">
        <w:pPr>
          <w:pStyle w:val="Kopfzeile"/>
          <w:jc w:val="right"/>
          <w:rPr>
            <w:caps/>
            <w:color w:val="8064A2" w:themeColor="accent4"/>
            <w:lang w:val="fr-CH"/>
          </w:rPr>
        </w:pPr>
        <w:r>
          <w:rPr>
            <w:caps/>
            <w:color w:val="8064A2" w:themeColor="accent4"/>
            <w:lang w:val="fr-CH"/>
          </w:rPr>
          <w:t>Enrique Munoz</w:t>
        </w:r>
      </w:p>
    </w:sdtContent>
  </w:sdt>
  <w:sdt>
    <w:sdtPr>
      <w:rPr>
        <w:caps/>
        <w:color w:val="8064A2" w:themeColor="accent4"/>
        <w:lang w:val="fr-CH"/>
      </w:rPr>
      <w:alias w:val="Datum"/>
      <w:tag w:val="Datum"/>
      <w:id w:val="-304078227"/>
      <w:dataBinding w:prefixMappings="xmlns:ns0='http://schemas.microsoft.com/office/2006/coverPageProps' " w:xpath="/ns0:CoverPageProperties[1]/ns0:PublishDate[1]" w:storeItemID="{55AF091B-3C7A-41E3-B477-F2FDAA23CFDA}"/>
      <w:date w:fullDate="2023-02-01T00:00:00Z">
        <w:dateFormat w:val="d.M.yy"/>
        <w:lid w:val="de-DE"/>
        <w:storeMappedDataAs w:val="dateTime"/>
        <w:calendar w:val="gregorian"/>
      </w:date>
    </w:sdtPr>
    <w:sdtContent>
      <w:p w14:paraId="1759AB3C" w14:textId="4EBD5A60" w:rsidR="00CE615F" w:rsidRPr="00F30305" w:rsidRDefault="002075C1">
        <w:pPr>
          <w:pStyle w:val="Kopfzeile"/>
          <w:jc w:val="right"/>
          <w:rPr>
            <w:caps/>
            <w:color w:val="8064A2" w:themeColor="accent4"/>
            <w:lang w:val="fr-CH"/>
          </w:rPr>
        </w:pPr>
        <w:r>
          <w:rPr>
            <w:caps/>
            <w:color w:val="8064A2" w:themeColor="accent4"/>
            <w:lang w:val="de-DE"/>
          </w:rPr>
          <w:t>1.2.23</w:t>
        </w:r>
      </w:p>
    </w:sdtContent>
  </w:sdt>
  <w:p w14:paraId="660AE5ED" w14:textId="77777777" w:rsidR="00CE615F" w:rsidRPr="00F30305" w:rsidRDefault="00000000">
    <w:pPr>
      <w:pStyle w:val="Kopfzeile"/>
      <w:jc w:val="center"/>
      <w:rPr>
        <w:color w:val="8064A2" w:themeColor="accent4"/>
        <w:lang w:val="fr-CH"/>
      </w:rPr>
    </w:pPr>
    <w:sdt>
      <w:sdtPr>
        <w:rPr>
          <w:caps/>
          <w:color w:val="8064A2" w:themeColor="accent4"/>
          <w:lang w:val="fr-CH"/>
        </w:rPr>
        <w:alias w:val="Titel"/>
        <w:tag w:val=""/>
        <w:id w:val="-48478802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F30305">
          <w:rPr>
            <w:caps/>
            <w:color w:val="8064A2" w:themeColor="accent4"/>
            <w:lang w:val="fr-CH"/>
          </w:rPr>
          <w:t>Vorlage</w:t>
        </w:r>
      </w:sdtContent>
    </w:sdt>
  </w:p>
  <w:p w14:paraId="4B2399BA" w14:textId="77777777" w:rsidR="00A24300" w:rsidRPr="00F30305" w:rsidRDefault="00A24300">
    <w:pPr>
      <w:pStyle w:val="Kopfzeile"/>
      <w:rPr>
        <w:lang w:val="fr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A6670"/>
    <w:multiLevelType w:val="hybridMultilevel"/>
    <w:tmpl w:val="4D2E64EC"/>
    <w:lvl w:ilvl="0" w:tplc="08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7C2FD5"/>
    <w:multiLevelType w:val="hybridMultilevel"/>
    <w:tmpl w:val="771252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E4742"/>
    <w:multiLevelType w:val="multilevel"/>
    <w:tmpl w:val="FBF23214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4D67996"/>
    <w:multiLevelType w:val="multilevel"/>
    <w:tmpl w:val="0807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48262F03"/>
    <w:multiLevelType w:val="hybridMultilevel"/>
    <w:tmpl w:val="B382FB46"/>
    <w:lvl w:ilvl="0" w:tplc="53986B4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211CB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EFF4ED9"/>
    <w:multiLevelType w:val="multilevel"/>
    <w:tmpl w:val="4012498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1F497D" w:themeColor="text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color w:val="1F497D" w:themeColor="text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03F37B8"/>
    <w:multiLevelType w:val="hybridMultilevel"/>
    <w:tmpl w:val="8250A620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326854">
    <w:abstractNumId w:val="4"/>
  </w:num>
  <w:num w:numId="2" w16cid:durableId="1451168934">
    <w:abstractNumId w:val="1"/>
  </w:num>
  <w:num w:numId="3" w16cid:durableId="1282805970">
    <w:abstractNumId w:val="0"/>
  </w:num>
  <w:num w:numId="4" w16cid:durableId="101077108">
    <w:abstractNumId w:val="6"/>
  </w:num>
  <w:num w:numId="5" w16cid:durableId="1437406443">
    <w:abstractNumId w:val="7"/>
  </w:num>
  <w:num w:numId="6" w16cid:durableId="896552542">
    <w:abstractNumId w:val="2"/>
  </w:num>
  <w:num w:numId="7" w16cid:durableId="342129543">
    <w:abstractNumId w:val="3"/>
  </w:num>
  <w:num w:numId="8" w16cid:durableId="1165243497">
    <w:abstractNumId w:val="2"/>
  </w:num>
  <w:num w:numId="9" w16cid:durableId="9306289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C1"/>
    <w:rsid w:val="00021447"/>
    <w:rsid w:val="00027B44"/>
    <w:rsid w:val="000D471B"/>
    <w:rsid w:val="00132DD6"/>
    <w:rsid w:val="0016447F"/>
    <w:rsid w:val="001647F9"/>
    <w:rsid w:val="00165B4D"/>
    <w:rsid w:val="0017776B"/>
    <w:rsid w:val="001872DD"/>
    <w:rsid w:val="001A4F8D"/>
    <w:rsid w:val="001F56DB"/>
    <w:rsid w:val="001F7D97"/>
    <w:rsid w:val="00200F48"/>
    <w:rsid w:val="002075C1"/>
    <w:rsid w:val="00256058"/>
    <w:rsid w:val="002675C0"/>
    <w:rsid w:val="002811F9"/>
    <w:rsid w:val="002B0E48"/>
    <w:rsid w:val="002B6B13"/>
    <w:rsid w:val="002D0F43"/>
    <w:rsid w:val="002F1ABA"/>
    <w:rsid w:val="00331C84"/>
    <w:rsid w:val="00332049"/>
    <w:rsid w:val="0036435E"/>
    <w:rsid w:val="003720F5"/>
    <w:rsid w:val="003B5DDB"/>
    <w:rsid w:val="003E208A"/>
    <w:rsid w:val="003E7592"/>
    <w:rsid w:val="00403339"/>
    <w:rsid w:val="004C247B"/>
    <w:rsid w:val="00540FD6"/>
    <w:rsid w:val="00567216"/>
    <w:rsid w:val="00576400"/>
    <w:rsid w:val="005808DD"/>
    <w:rsid w:val="00586B95"/>
    <w:rsid w:val="00591868"/>
    <w:rsid w:val="005C34F1"/>
    <w:rsid w:val="005E4F6C"/>
    <w:rsid w:val="005F2AAA"/>
    <w:rsid w:val="005F7AD9"/>
    <w:rsid w:val="00633A40"/>
    <w:rsid w:val="006B21AE"/>
    <w:rsid w:val="0071383E"/>
    <w:rsid w:val="0074020E"/>
    <w:rsid w:val="007A0014"/>
    <w:rsid w:val="007A6AB0"/>
    <w:rsid w:val="00824962"/>
    <w:rsid w:val="00896660"/>
    <w:rsid w:val="008F0F47"/>
    <w:rsid w:val="008F1BFB"/>
    <w:rsid w:val="00901DF1"/>
    <w:rsid w:val="00913541"/>
    <w:rsid w:val="009774B9"/>
    <w:rsid w:val="009B3383"/>
    <w:rsid w:val="009D631D"/>
    <w:rsid w:val="009E1EFB"/>
    <w:rsid w:val="009F2395"/>
    <w:rsid w:val="00A24300"/>
    <w:rsid w:val="00A31F71"/>
    <w:rsid w:val="00A524BA"/>
    <w:rsid w:val="00A533EB"/>
    <w:rsid w:val="00A5566F"/>
    <w:rsid w:val="00A779BE"/>
    <w:rsid w:val="00A838F1"/>
    <w:rsid w:val="00A93C7F"/>
    <w:rsid w:val="00AC1E28"/>
    <w:rsid w:val="00AC53DC"/>
    <w:rsid w:val="00AF1CCE"/>
    <w:rsid w:val="00AF3735"/>
    <w:rsid w:val="00B0173A"/>
    <w:rsid w:val="00B16ED5"/>
    <w:rsid w:val="00B247B3"/>
    <w:rsid w:val="00B60F73"/>
    <w:rsid w:val="00B778AF"/>
    <w:rsid w:val="00BA5D20"/>
    <w:rsid w:val="00BB49E5"/>
    <w:rsid w:val="00BD5660"/>
    <w:rsid w:val="00C21030"/>
    <w:rsid w:val="00C36A94"/>
    <w:rsid w:val="00C4524A"/>
    <w:rsid w:val="00C52D69"/>
    <w:rsid w:val="00C649CC"/>
    <w:rsid w:val="00C65C31"/>
    <w:rsid w:val="00C872CD"/>
    <w:rsid w:val="00CA20B6"/>
    <w:rsid w:val="00CA788E"/>
    <w:rsid w:val="00CB7203"/>
    <w:rsid w:val="00CE615F"/>
    <w:rsid w:val="00CE62CF"/>
    <w:rsid w:val="00D022F5"/>
    <w:rsid w:val="00D07B09"/>
    <w:rsid w:val="00D30B71"/>
    <w:rsid w:val="00D36B39"/>
    <w:rsid w:val="00D447D5"/>
    <w:rsid w:val="00D56CB5"/>
    <w:rsid w:val="00D7774B"/>
    <w:rsid w:val="00D83571"/>
    <w:rsid w:val="00D85078"/>
    <w:rsid w:val="00DE1E14"/>
    <w:rsid w:val="00E15EC2"/>
    <w:rsid w:val="00E42355"/>
    <w:rsid w:val="00E856C6"/>
    <w:rsid w:val="00EB105F"/>
    <w:rsid w:val="00EC6FF2"/>
    <w:rsid w:val="00EC74D5"/>
    <w:rsid w:val="00EC774A"/>
    <w:rsid w:val="00F0456E"/>
    <w:rsid w:val="00F30305"/>
    <w:rsid w:val="00F83991"/>
    <w:rsid w:val="00FC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40CE61F"/>
  <w15:chartTrackingRefBased/>
  <w15:docId w15:val="{9A66F4BA-4F93-4EEA-A957-51824430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CH" w:eastAsia="de-CH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24300"/>
  </w:style>
  <w:style w:type="paragraph" w:styleId="berschrift1">
    <w:name w:val="heading 1"/>
    <w:aliases w:val="Nummerierung Ebene 1"/>
    <w:basedOn w:val="Standard"/>
    <w:next w:val="Standard"/>
    <w:link w:val="berschrift1Zchn"/>
    <w:uiPriority w:val="9"/>
    <w:qFormat/>
    <w:rsid w:val="000D471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064A2" w:themeColor="accent4"/>
      <w:sz w:val="32"/>
      <w:szCs w:val="32"/>
    </w:rPr>
  </w:style>
  <w:style w:type="paragraph" w:styleId="berschrift2">
    <w:name w:val="heading 2"/>
    <w:aliases w:val="Nummerierung Ebene 2"/>
    <w:basedOn w:val="Standard"/>
    <w:next w:val="Standard"/>
    <w:link w:val="berschrift2Zchn"/>
    <w:uiPriority w:val="9"/>
    <w:unhideWhenUsed/>
    <w:qFormat/>
    <w:rsid w:val="000D471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8064A2" w:themeColor="accent4"/>
      <w:sz w:val="28"/>
      <w:szCs w:val="28"/>
    </w:rPr>
  </w:style>
  <w:style w:type="paragraph" w:styleId="berschrift3">
    <w:name w:val="heading 3"/>
    <w:aliases w:val="Nummerierung Ebene 3"/>
    <w:basedOn w:val="Standard"/>
    <w:next w:val="Standard"/>
    <w:link w:val="berschrift3Zchn"/>
    <w:uiPriority w:val="9"/>
    <w:unhideWhenUsed/>
    <w:qFormat/>
    <w:rsid w:val="000D471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064A2" w:themeColor="accent4"/>
      <w:sz w:val="24"/>
      <w:szCs w:val="24"/>
    </w:rPr>
  </w:style>
  <w:style w:type="paragraph" w:styleId="berschrift4">
    <w:name w:val="heading 4"/>
    <w:aliases w:val="Überschrift"/>
    <w:basedOn w:val="Standard"/>
    <w:next w:val="Standard"/>
    <w:link w:val="berschrift4Zchn"/>
    <w:uiPriority w:val="9"/>
    <w:unhideWhenUsed/>
    <w:qFormat/>
    <w:rsid w:val="00A243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D47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8064A2" w:themeColor="accent4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43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43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43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430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872C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7776B"/>
    <w:rPr>
      <w:color w:val="0000FF" w:themeColor="hyperlink"/>
      <w:u w:val="single"/>
    </w:rPr>
  </w:style>
  <w:style w:type="character" w:customStyle="1" w:styleId="berschrift1Zchn">
    <w:name w:val="Überschrift 1 Zchn"/>
    <w:aliases w:val="Nummerierung Ebene 1 Zchn"/>
    <w:basedOn w:val="Absatz-Standardschriftart"/>
    <w:link w:val="berschrift1"/>
    <w:uiPriority w:val="9"/>
    <w:rsid w:val="000D471B"/>
    <w:rPr>
      <w:rFonts w:asciiTheme="majorHAnsi" w:eastAsiaTheme="majorEastAsia" w:hAnsiTheme="majorHAnsi" w:cstheme="majorBidi"/>
      <w:color w:val="8064A2" w:themeColor="accent4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24300"/>
    <w:pPr>
      <w:outlineLvl w:val="9"/>
    </w:pPr>
  </w:style>
  <w:style w:type="character" w:customStyle="1" w:styleId="berschrift2Zchn">
    <w:name w:val="Überschrift 2 Zchn"/>
    <w:aliases w:val="Nummerierung Ebene 2 Zchn"/>
    <w:basedOn w:val="Absatz-Standardschriftart"/>
    <w:link w:val="berschrift2"/>
    <w:uiPriority w:val="9"/>
    <w:rsid w:val="000D471B"/>
    <w:rPr>
      <w:rFonts w:asciiTheme="majorHAnsi" w:eastAsiaTheme="majorEastAsia" w:hAnsiTheme="majorHAnsi" w:cstheme="majorBidi"/>
      <w:color w:val="8064A2" w:themeColor="accent4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AF1CC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B7203"/>
    <w:pPr>
      <w:tabs>
        <w:tab w:val="right" w:leader="dot" w:pos="9062"/>
      </w:tabs>
      <w:spacing w:after="100"/>
      <w:ind w:left="567" w:hanging="567"/>
    </w:pPr>
  </w:style>
  <w:style w:type="character" w:customStyle="1" w:styleId="berschrift3Zchn">
    <w:name w:val="Überschrift 3 Zchn"/>
    <w:aliases w:val="Nummerierung Ebene 3 Zchn"/>
    <w:basedOn w:val="Absatz-Standardschriftart"/>
    <w:link w:val="berschrift3"/>
    <w:uiPriority w:val="9"/>
    <w:rsid w:val="000D471B"/>
    <w:rPr>
      <w:rFonts w:asciiTheme="majorHAnsi" w:eastAsiaTheme="majorEastAsia" w:hAnsiTheme="majorHAnsi" w:cstheme="majorBidi"/>
      <w:color w:val="8064A2" w:themeColor="accent4"/>
      <w:sz w:val="24"/>
      <w:szCs w:val="24"/>
    </w:rPr>
  </w:style>
  <w:style w:type="character" w:customStyle="1" w:styleId="berschrift4Zchn">
    <w:name w:val="Überschrift 4 Zchn"/>
    <w:aliases w:val="Überschrift Zchn"/>
    <w:basedOn w:val="Absatz-Standardschriftart"/>
    <w:link w:val="berschrift4"/>
    <w:uiPriority w:val="9"/>
    <w:rsid w:val="00A24300"/>
    <w:rPr>
      <w:rFonts w:asciiTheme="majorHAnsi" w:eastAsiaTheme="majorEastAsia" w:hAnsiTheme="majorHAnsi" w:cstheme="majorBidi"/>
      <w:sz w:val="22"/>
      <w:szCs w:val="22"/>
    </w:rPr>
  </w:style>
  <w:style w:type="character" w:styleId="Fett">
    <w:name w:val="Strong"/>
    <w:basedOn w:val="Absatz-Standardschriftart"/>
    <w:uiPriority w:val="22"/>
    <w:qFormat/>
    <w:rsid w:val="00A24300"/>
    <w:rPr>
      <w:b/>
      <w:bCs/>
    </w:rPr>
  </w:style>
  <w:style w:type="paragraph" w:customStyle="1" w:styleId="tessstt">
    <w:name w:val="tessstt"/>
    <w:basedOn w:val="Standard"/>
    <w:rsid w:val="00B0173A"/>
    <w:pPr>
      <w:spacing w:before="120"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D471B"/>
    <w:rPr>
      <w:rFonts w:asciiTheme="majorHAnsi" w:eastAsiaTheme="majorEastAsia" w:hAnsiTheme="majorHAnsi" w:cstheme="majorBidi"/>
      <w:color w:val="8064A2" w:themeColor="accent4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4300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4300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4300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4300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2430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0D471B"/>
    <w:pPr>
      <w:spacing w:after="0" w:line="240" w:lineRule="auto"/>
      <w:contextualSpacing/>
    </w:pPr>
    <w:rPr>
      <w:rFonts w:asciiTheme="majorHAnsi" w:eastAsiaTheme="majorEastAsia" w:hAnsiTheme="majorHAnsi" w:cstheme="majorBidi"/>
      <w:color w:val="8064A2" w:themeColor="accent4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471B"/>
    <w:rPr>
      <w:rFonts w:asciiTheme="majorHAnsi" w:eastAsiaTheme="majorEastAsia" w:hAnsiTheme="majorHAnsi" w:cstheme="majorBidi"/>
      <w:color w:val="8064A2" w:themeColor="accent4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2430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24300"/>
    <w:rPr>
      <w:rFonts w:asciiTheme="majorHAnsi" w:eastAsiaTheme="majorEastAsia" w:hAnsiTheme="majorHAnsi" w:cstheme="majorBidi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A24300"/>
    <w:rPr>
      <w:i/>
      <w:iCs/>
    </w:rPr>
  </w:style>
  <w:style w:type="paragraph" w:styleId="KeinLeerraum">
    <w:name w:val="No Spacing"/>
    <w:link w:val="KeinLeerraumZchn"/>
    <w:uiPriority w:val="1"/>
    <w:qFormat/>
    <w:rsid w:val="00A24300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A2430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24300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D471B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8064A2" w:themeColor="accent4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D471B"/>
    <w:rPr>
      <w:rFonts w:asciiTheme="majorHAnsi" w:eastAsiaTheme="majorEastAsia" w:hAnsiTheme="majorHAnsi" w:cstheme="majorBidi"/>
      <w:color w:val="8064A2" w:themeColor="accent4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A24300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A2430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A24300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A24300"/>
    <w:rPr>
      <w:b/>
      <w:bCs/>
      <w:smallCaps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A24300"/>
    <w:rPr>
      <w:b/>
      <w:bCs/>
      <w:smallCaps/>
    </w:rPr>
  </w:style>
  <w:style w:type="paragraph" w:styleId="Kopfzeile">
    <w:name w:val="header"/>
    <w:basedOn w:val="Standard"/>
    <w:link w:val="KopfzeileZchn"/>
    <w:uiPriority w:val="99"/>
    <w:unhideWhenUsed/>
    <w:rsid w:val="00A243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4300"/>
  </w:style>
  <w:style w:type="paragraph" w:styleId="Fuzeile">
    <w:name w:val="footer"/>
    <w:basedOn w:val="Standard"/>
    <w:link w:val="FuzeileZchn"/>
    <w:uiPriority w:val="99"/>
    <w:unhideWhenUsed/>
    <w:rsid w:val="00A243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4300"/>
  </w:style>
  <w:style w:type="paragraph" w:customStyle="1" w:styleId="MeinText">
    <w:name w:val="Mein Text"/>
    <w:basedOn w:val="Standard"/>
    <w:qFormat/>
    <w:rsid w:val="00CE615F"/>
    <w:pPr>
      <w:spacing w:before="120"/>
      <w:jc w:val="both"/>
    </w:pPr>
    <w:rPr>
      <w:sz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24300"/>
  </w:style>
  <w:style w:type="character" w:styleId="Platzhaltertext">
    <w:name w:val="Placeholder Text"/>
    <w:basedOn w:val="Absatz-Standardschriftart"/>
    <w:uiPriority w:val="99"/>
    <w:semiHidden/>
    <w:rsid w:val="00CE615F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unhideWhenUsed/>
    <w:rsid w:val="00CE615F"/>
    <w:pPr>
      <w:spacing w:after="100"/>
      <w:ind w:left="400"/>
    </w:pPr>
  </w:style>
  <w:style w:type="table" w:customStyle="1" w:styleId="Tabelleself">
    <w:name w:val="Tabelleself"/>
    <w:basedOn w:val="NormaleTabelle"/>
    <w:uiPriority w:val="99"/>
    <w:rsid w:val="00F30305"/>
    <w:pPr>
      <w:spacing w:after="0" w:line="240" w:lineRule="auto"/>
    </w:pPr>
    <w:rPr>
      <w:sz w:val="18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cPr>
      <w:shd w:val="clear" w:color="auto" w:fill="FFFFFF" w:themeFill="background1"/>
    </w:tcPr>
    <w:tblStylePr w:type="firstRow">
      <w:rPr>
        <w:b/>
        <w:i/>
      </w:rPr>
    </w:tblStylePr>
    <w:tblStylePr w:type="lastRow">
      <w:rPr>
        <w:b/>
        <w:i/>
      </w:rPr>
    </w:tblStylePr>
    <w:tblStylePr w:type="firstCol">
      <w:rPr>
        <w:b/>
        <w:i/>
      </w:rPr>
    </w:tblStylePr>
    <w:tblStylePr w:type="lastCol">
      <w:rPr>
        <w:b w:val="0"/>
      </w:rPr>
    </w:tblStylePr>
  </w:style>
  <w:style w:type="table" w:styleId="Tabellenraster">
    <w:name w:val="Table Grid"/>
    <w:basedOn w:val="NormaleTabelle"/>
    <w:uiPriority w:val="59"/>
    <w:rsid w:val="00F30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">
    <w:name w:val="tabelle"/>
    <w:basedOn w:val="EinfacheTabelle1"/>
    <w:uiPriority w:val="99"/>
    <w:rsid w:val="00AF1CCE"/>
    <w:pPr>
      <w:jc w:val="center"/>
    </w:pPr>
    <w:rPr>
      <w:sz w:val="1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1">
    <w:name w:val="Plain Table 1"/>
    <w:basedOn w:val="NormaleTabelle"/>
    <w:uiPriority w:val="41"/>
    <w:rsid w:val="00AF1C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8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ke\.001ZLI\Word\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A06A82-C531-48A6-8925-D3B78964C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4</Pages>
  <Words>126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</vt:lpstr>
    </vt:vector>
  </TitlesOfParts>
  <Company>Hirslanden AG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</dc:title>
  <dc:subject>Enrique Munoz</dc:subject>
  <dc:creator>Enrique Munoz</dc:creator>
  <cp:keywords/>
  <dc:description/>
  <cp:lastModifiedBy>Enrique Muñoz Pena (BFSU)</cp:lastModifiedBy>
  <cp:revision>8</cp:revision>
  <dcterms:created xsi:type="dcterms:W3CDTF">2023-02-01T10:16:00Z</dcterms:created>
  <dcterms:modified xsi:type="dcterms:W3CDTF">2023-02-06T08:13:00Z</dcterms:modified>
</cp:coreProperties>
</file>